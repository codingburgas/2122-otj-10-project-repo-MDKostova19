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40B5E3BA" w14:textId="77777777" w:rsidTr="00FB65B8">
        <w:tc>
          <w:tcPr>
            <w:tcW w:w="5395" w:type="dxa"/>
          </w:tcPr>
          <w:p w14:paraId="0E700C56" w14:textId="03F7E018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7B95E66D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6AEA5A2E" w14:textId="77777777" w:rsidTr="00FB65B8">
        <w:trPr>
          <w:trHeight w:val="2719"/>
        </w:trPr>
        <w:tc>
          <w:tcPr>
            <w:tcW w:w="5395" w:type="dxa"/>
          </w:tcPr>
          <w:p w14:paraId="1CEE216D" w14:textId="3BCC37DF" w:rsidR="00A81248" w:rsidRPr="003A798E" w:rsidRDefault="00A81248" w:rsidP="00E33542">
            <w:pPr>
              <w:pStyle w:val="Heading1"/>
              <w:numPr>
                <w:ilvl w:val="0"/>
                <w:numId w:val="0"/>
              </w:numPr>
            </w:pPr>
          </w:p>
        </w:tc>
        <w:tc>
          <w:tcPr>
            <w:tcW w:w="5395" w:type="dxa"/>
          </w:tcPr>
          <w:p w14:paraId="768517AE" w14:textId="3E84F3F3" w:rsidR="00A81248" w:rsidRPr="003A798E" w:rsidRDefault="00A81248"/>
        </w:tc>
      </w:tr>
      <w:tr w:rsidR="00A81248" w:rsidRPr="003A798E" w14:paraId="002EE6B0" w14:textId="77777777" w:rsidTr="00FB65B8">
        <w:trPr>
          <w:trHeight w:val="8059"/>
        </w:trPr>
        <w:tc>
          <w:tcPr>
            <w:tcW w:w="5395" w:type="dxa"/>
          </w:tcPr>
          <w:p w14:paraId="3B928D2C" w14:textId="4CD819CD" w:rsidR="00A81248" w:rsidRPr="003A798E" w:rsidRDefault="00A81248"/>
        </w:tc>
        <w:tc>
          <w:tcPr>
            <w:tcW w:w="5395" w:type="dxa"/>
          </w:tcPr>
          <w:p w14:paraId="003EB192" w14:textId="429924BC" w:rsidR="00A81248" w:rsidRPr="003A798E" w:rsidRDefault="00A81248"/>
        </w:tc>
      </w:tr>
      <w:tr w:rsidR="003465FE" w:rsidRPr="003465FE" w14:paraId="61E7BF57" w14:textId="77777777" w:rsidTr="00FB65B8">
        <w:trPr>
          <w:trHeight w:val="1299"/>
        </w:trPr>
        <w:tc>
          <w:tcPr>
            <w:tcW w:w="5395" w:type="dxa"/>
          </w:tcPr>
          <w:p w14:paraId="2254ADB5" w14:textId="24882B53" w:rsidR="00A81248" w:rsidRPr="003465FE" w:rsidRDefault="00433DEF">
            <w:pPr>
              <w:rPr>
                <w:color w:val="FF0000"/>
              </w:rPr>
            </w:pPr>
            <w:r w:rsidRPr="003465FE">
              <w:rPr>
                <w:noProof/>
                <w:color w:val="FF0000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AD1A1A3" wp14:editId="77C63318">
                      <wp:simplePos x="0" y="0"/>
                      <wp:positionH relativeFrom="margin">
                        <wp:posOffset>-1866900</wp:posOffset>
                      </wp:positionH>
                      <wp:positionV relativeFrom="page">
                        <wp:posOffset>-8729980</wp:posOffset>
                      </wp:positionV>
                      <wp:extent cx="7772400" cy="11430000"/>
                      <wp:effectExtent l="0" t="0" r="19050" b="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1430000"/>
                                <a:chOff x="-1329050" y="-787301"/>
                                <a:chExt cx="7771132" cy="10840623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  <a:ln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-1329050" y="-787301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848BC5" id="Group 1" o:spid="_x0000_s1026" alt="&quot;&quot;" style="position:absolute;margin-left:-147pt;margin-top:-687.4pt;width:612pt;height:900pt;z-index:-251657216;mso-position-horizontal-relative:margin;mso-position-vertical-relative:page;mso-width-relative:margin;mso-height-relative:margin" coordorigin="-13290,-7873" coordsize="77711,108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" path="m,10687l,21600r1769,l21600,6148,13712,,,10687xe" fillcolor="#bbd4dd [2888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" path="m,21600l21600,10802,,,,21600xe" fillcolor="#2ac8c8 [1607]" strokecolor="#00b6bc [3045]"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left:-13290;top:-7873;width:77710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" path="m,14678r,6922l21600,3032,21600,,17075,,,14678xe" fillcolor="#353434 [814]" strokecolor="black [3213]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49A7BE3C" w14:textId="77777777" w:rsidR="00F14788" w:rsidRPr="00F14788" w:rsidRDefault="00FB753A" w:rsidP="00F14788">
            <w:pPr>
              <w:pStyle w:val="Heading2"/>
              <w:rPr>
                <w:rFonts w:ascii="Britannic Bold" w:hAnsi="Britannic Bold"/>
                <w:color w:val="404040" w:themeColor="text1" w:themeTint="BF"/>
                <w:sz w:val="72"/>
                <w:szCs w:val="72"/>
              </w:rPr>
            </w:pPr>
            <w:r w:rsidRPr="00F14788">
              <w:rPr>
                <w:rFonts w:ascii="Britannic Bold" w:hAnsi="Britannic Bold"/>
                <w:color w:val="92D050"/>
                <w:sz w:val="72"/>
                <w:szCs w:val="72"/>
              </w:rPr>
              <w:t xml:space="preserve">  </w:t>
            </w:r>
            <w:proofErr w:type="spellStart"/>
            <w:r w:rsidR="00F14788" w:rsidRPr="00F14788">
              <w:rPr>
                <w:rFonts w:ascii="Britannic Bold" w:hAnsi="Britannic Bold"/>
                <w:color w:val="404040" w:themeColor="text1" w:themeTint="BF"/>
                <w:sz w:val="72"/>
                <w:szCs w:val="72"/>
              </w:rPr>
              <w:t>ScaleFocus</w:t>
            </w:r>
            <w:proofErr w:type="spellEnd"/>
          </w:p>
          <w:p w14:paraId="6CCBCF97" w14:textId="5B033926" w:rsidR="00F14788" w:rsidRPr="00F14788" w:rsidRDefault="00F14788" w:rsidP="00F14788">
            <w:pPr>
              <w:rPr>
                <w:rFonts w:ascii="Britannic Bold" w:eastAsiaTheme="majorEastAsia" w:hAnsi="Britannic Bold" w:cstheme="majorBidi"/>
                <w:i/>
                <w:color w:val="92D050"/>
                <w:sz w:val="72"/>
                <w:szCs w:val="72"/>
              </w:rPr>
            </w:pPr>
            <w:r w:rsidRPr="00F14788">
              <w:rPr>
                <w:rFonts w:ascii="Britannic Bold" w:eastAsiaTheme="majorEastAsia" w:hAnsi="Britannic Bold" w:cstheme="majorBidi"/>
                <w:i/>
                <w:color w:val="404040" w:themeColor="text1" w:themeTint="BF"/>
                <w:sz w:val="72"/>
                <w:szCs w:val="72"/>
              </w:rPr>
              <w:t xml:space="preserve">   Project</w:t>
            </w:r>
          </w:p>
        </w:tc>
      </w:tr>
      <w:tr w:rsidR="003465FE" w:rsidRPr="003465FE" w14:paraId="628452B8" w14:textId="77777777" w:rsidTr="00FB65B8">
        <w:trPr>
          <w:trHeight w:val="1402"/>
        </w:trPr>
        <w:tc>
          <w:tcPr>
            <w:tcW w:w="5395" w:type="dxa"/>
          </w:tcPr>
          <w:p w14:paraId="12A448FF" w14:textId="77777777" w:rsidR="00A81248" w:rsidRPr="003A798E" w:rsidRDefault="00A81248" w:rsidP="00FB753A">
            <w:pPr>
              <w:jc w:val="center"/>
            </w:pPr>
          </w:p>
        </w:tc>
        <w:tc>
          <w:tcPr>
            <w:tcW w:w="5395" w:type="dxa"/>
          </w:tcPr>
          <w:p w14:paraId="2F3A16AA" w14:textId="67E55096" w:rsidR="00A81248" w:rsidRPr="003465FE" w:rsidRDefault="00A81248" w:rsidP="00F14788">
            <w:pPr>
              <w:pStyle w:val="Heading2"/>
              <w:rPr>
                <w:rFonts w:ascii="Britannic Bold" w:hAnsi="Britannic Bold"/>
                <w:color w:val="92D050"/>
                <w:sz w:val="72"/>
                <w:szCs w:val="72"/>
              </w:rPr>
            </w:pPr>
          </w:p>
        </w:tc>
      </w:tr>
    </w:tbl>
    <w:p w14:paraId="41E7F706" w14:textId="7BBDA050" w:rsidR="00A24793" w:rsidRPr="003A798E" w:rsidRDefault="00B63595">
      <w:r w:rsidRPr="001C6A4A">
        <w:rPr>
          <w:rFonts w:ascii="Britannic Bold" w:hAnsi="Britannic Bold"/>
          <w:b/>
          <w:bCs/>
          <w:noProof/>
          <w:color w:val="00C1C7"/>
          <w:sz w:val="56"/>
          <w:szCs w:val="56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362DDC" wp14:editId="2999912A">
                <wp:simplePos x="0" y="0"/>
                <wp:positionH relativeFrom="column">
                  <wp:posOffset>-494665</wp:posOffset>
                </wp:positionH>
                <wp:positionV relativeFrom="paragraph">
                  <wp:posOffset>-8811895</wp:posOffset>
                </wp:positionV>
                <wp:extent cx="7771130" cy="9039860"/>
                <wp:effectExtent l="0" t="0" r="20320" b="469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2F371197" id="Shape" o:spid="_x0000_s1026" alt="&quot;&quot;" style="position:absolute;margin-left:-38.95pt;margin-top:-693.8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" path="m,14678r,6922l21600,3032,21600,,17075,,,14678xe" fillcolor="black [3213]" strokecolor="black [3213]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</w:p>
    <w:p w14:paraId="49663048" w14:textId="026712C0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76321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8D05AA" w14:textId="37ECC41F" w:rsidR="00EA74DF" w:rsidRPr="00EA3744" w:rsidRDefault="00EA74DF" w:rsidP="00E33542">
          <w:pPr>
            <w:pStyle w:val="TOCHeading"/>
            <w:numPr>
              <w:ilvl w:val="0"/>
              <w:numId w:val="0"/>
            </w:numPr>
            <w:ind w:left="720" w:hanging="360"/>
            <w:jc w:val="center"/>
            <w:rPr>
              <w:color w:val="404040" w:themeColor="text1" w:themeTint="BF"/>
              <w:sz w:val="52"/>
              <w:szCs w:val="52"/>
            </w:rPr>
          </w:pPr>
          <w:r w:rsidRPr="00EA3744">
            <w:rPr>
              <w:color w:val="404040" w:themeColor="text1" w:themeTint="BF"/>
              <w:sz w:val="52"/>
              <w:szCs w:val="52"/>
            </w:rPr>
            <w:t>Contents</w:t>
          </w:r>
        </w:p>
        <w:p w14:paraId="09AC8917" w14:textId="48C3AE0C" w:rsidR="00E33542" w:rsidRDefault="00EA74DF" w:rsidP="00E3354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B13E2F7" w14:textId="6202076D" w:rsidR="00E33542" w:rsidRPr="00E33542" w:rsidRDefault="00BF24FC">
          <w:pPr>
            <w:pStyle w:val="TOC1"/>
            <w:tabs>
              <w:tab w:val="left" w:pos="440"/>
              <w:tab w:val="right" w:leader="dot" w:pos="10790"/>
            </w:tabs>
            <w:rPr>
              <w:rFonts w:ascii="Century Gothic" w:eastAsiaTheme="minorEastAsia" w:hAnsi="Century Gothic"/>
              <w:b/>
              <w:bCs/>
              <w:noProof/>
              <w:sz w:val="28"/>
              <w:szCs w:val="28"/>
            </w:rPr>
          </w:pPr>
          <w:hyperlink w:anchor="_Toc87210514" w:history="1">
            <w:r w:rsidR="00E33542" w:rsidRPr="00E33542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</w:rPr>
              <w:t>1.</w:t>
            </w:r>
            <w:r w:rsidR="00E33542" w:rsidRPr="00E33542">
              <w:rPr>
                <w:rFonts w:ascii="Century Gothic" w:eastAsiaTheme="minorEastAsia" w:hAnsi="Century Gothic"/>
                <w:b/>
                <w:bCs/>
                <w:noProof/>
                <w:sz w:val="28"/>
                <w:szCs w:val="28"/>
              </w:rPr>
              <w:tab/>
            </w:r>
            <w:r w:rsidR="00F14788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</w:rPr>
              <w:t>Authors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ab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instrText xml:space="preserve"> PAGEREF _Toc87210514 \h </w:instrTex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6ECA2" w14:textId="0EE2B654" w:rsidR="00E33542" w:rsidRPr="00E33542" w:rsidRDefault="00BF24FC">
          <w:pPr>
            <w:pStyle w:val="TOC1"/>
            <w:tabs>
              <w:tab w:val="left" w:pos="440"/>
              <w:tab w:val="right" w:leader="dot" w:pos="10790"/>
            </w:tabs>
            <w:rPr>
              <w:rFonts w:ascii="Century Gothic" w:eastAsiaTheme="minorEastAsia" w:hAnsi="Century Gothic"/>
              <w:b/>
              <w:bCs/>
              <w:noProof/>
              <w:sz w:val="28"/>
              <w:szCs w:val="28"/>
            </w:rPr>
          </w:pPr>
          <w:hyperlink w:anchor="_Toc87210515" w:history="1">
            <w:r w:rsidR="00E33542" w:rsidRPr="00E33542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</w:rPr>
              <w:t>2.</w:t>
            </w:r>
            <w:r w:rsidR="00E33542" w:rsidRPr="00E33542">
              <w:rPr>
                <w:rFonts w:ascii="Century Gothic" w:eastAsiaTheme="minorEastAsia" w:hAnsi="Century Gothic"/>
                <w:b/>
                <w:bCs/>
                <w:noProof/>
                <w:sz w:val="28"/>
                <w:szCs w:val="28"/>
              </w:rPr>
              <w:tab/>
            </w:r>
            <w:r w:rsidR="00EA3744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</w:rPr>
              <w:t>Goal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ab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instrText xml:space="preserve"> PAGEREF _Toc87210515 \h </w:instrTex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F4797" w14:textId="40A57E73" w:rsidR="00EA74DF" w:rsidRPr="00EA3744" w:rsidRDefault="00BF24FC" w:rsidP="00EA3744">
          <w:pPr>
            <w:pStyle w:val="TOC1"/>
            <w:tabs>
              <w:tab w:val="left" w:pos="440"/>
              <w:tab w:val="right" w:leader="dot" w:pos="10790"/>
            </w:tabs>
            <w:rPr>
              <w:rFonts w:ascii="Century Gothic" w:eastAsiaTheme="minorEastAsia" w:hAnsi="Century Gothic"/>
              <w:b/>
              <w:bCs/>
              <w:noProof/>
              <w:sz w:val="28"/>
              <w:szCs w:val="28"/>
            </w:rPr>
          </w:pPr>
          <w:hyperlink w:anchor="_Toc87210516" w:history="1">
            <w:r w:rsidR="00E33542" w:rsidRPr="00E33542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</w:rPr>
              <w:t>3.</w:t>
            </w:r>
            <w:r w:rsidR="00E33542" w:rsidRPr="00E33542">
              <w:rPr>
                <w:rFonts w:ascii="Century Gothic" w:eastAsiaTheme="minorEastAsia" w:hAnsi="Century Gothic"/>
                <w:b/>
                <w:bCs/>
                <w:noProof/>
                <w:sz w:val="28"/>
                <w:szCs w:val="28"/>
              </w:rPr>
              <w:tab/>
            </w:r>
            <w:r w:rsidR="00EA3744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</w:rPr>
              <w:t>Used technologies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ab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instrText xml:space="preserve"> PAGEREF _Toc87210516 \h </w:instrTex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  <w:r w:rsidR="00EA74DF">
            <w:rPr>
              <w:b/>
              <w:bCs/>
              <w:noProof/>
            </w:rPr>
            <w:fldChar w:fldCharType="end"/>
          </w:r>
        </w:p>
      </w:sdtContent>
    </w:sdt>
    <w:p w14:paraId="47470AB8" w14:textId="0B730CD1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57BF5B7B" w14:textId="6325684E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2D1F6462" w14:textId="285ADA98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080CEA3" w14:textId="28841FC1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FC2EF19" w14:textId="245B96EF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8BA043F" w14:textId="1824DDB1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59598E3D" w14:textId="5BB2AA2D" w:rsidR="00EA3744" w:rsidRDefault="00EA3744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70376F64" w14:textId="19B93083" w:rsidR="00EA3744" w:rsidRDefault="00EA3744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7086DBB1" w14:textId="00A707CC" w:rsidR="00EA3744" w:rsidRDefault="00EA3744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22E2BF34" w14:textId="77777777" w:rsidR="00EA3744" w:rsidRDefault="00EA3744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F2CF57D" w14:textId="0AD29461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B930A28" w14:textId="62F96DDB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15F855C9" w14:textId="72FFB0B8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562B8598" w14:textId="5EB0F0B5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50F3D73" w14:textId="74B53B9E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7BD0A3E" w14:textId="5A3ED173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36F61C51" w14:textId="1AA92CB7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725216D" w14:textId="16802E3D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E7A9341" w14:textId="4F700E30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18DD1EA8" w14:textId="5A01352C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5A1FFE7" w14:textId="77777777" w:rsidR="00E33542" w:rsidRDefault="00E33542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21F8402" w14:textId="6FCDFA2B" w:rsidR="00B63595" w:rsidRDefault="00B63595" w:rsidP="00B63595">
      <w:pPr>
        <w:ind w:left="533" w:firstLine="720"/>
        <w:rPr>
          <w:rFonts w:ascii="Century Gothic" w:hAnsi="Century Gothic"/>
          <w:sz w:val="28"/>
          <w:szCs w:val="28"/>
        </w:rPr>
      </w:pPr>
    </w:p>
    <w:p w14:paraId="4C032584" w14:textId="77777777" w:rsidR="00EA3744" w:rsidRDefault="00EA3744" w:rsidP="00B63595">
      <w:pPr>
        <w:ind w:left="533" w:firstLine="720"/>
        <w:rPr>
          <w:rFonts w:ascii="Century Gothic" w:hAnsi="Century Gothic"/>
          <w:sz w:val="28"/>
          <w:szCs w:val="28"/>
        </w:rPr>
      </w:pPr>
    </w:p>
    <w:p w14:paraId="187E0B45" w14:textId="399BBCB5" w:rsidR="0047350D" w:rsidRPr="00EA3744" w:rsidRDefault="006324B2" w:rsidP="00EA74DF">
      <w:pPr>
        <w:pStyle w:val="Heading1"/>
        <w:rPr>
          <w:color w:val="404040" w:themeColor="text1" w:themeTint="BF"/>
        </w:rPr>
      </w:pPr>
      <w:r w:rsidRPr="00EA3744">
        <w:rPr>
          <w:bCs/>
          <w:color w:val="404040" w:themeColor="text1" w:themeTint="BF"/>
          <w:szCs w:val="52"/>
        </w:rPr>
        <w:t>Author</w:t>
      </w:r>
    </w:p>
    <w:p w14:paraId="32698ACF" w14:textId="18B16330" w:rsidR="0047350D" w:rsidRPr="00EA3744" w:rsidRDefault="00EA3744" w:rsidP="00EA374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</w:t>
      </w:r>
      <w:r w:rsidR="006324B2" w:rsidRPr="00EA3744">
        <w:rPr>
          <w:rFonts w:ascii="Century Gothic" w:hAnsi="Century Gothic"/>
          <w:sz w:val="28"/>
          <w:szCs w:val="28"/>
        </w:rPr>
        <w:t xml:space="preserve">Maria </w:t>
      </w:r>
      <w:proofErr w:type="spellStart"/>
      <w:r w:rsidR="006324B2" w:rsidRPr="00EA3744">
        <w:rPr>
          <w:rFonts w:ascii="Century Gothic" w:hAnsi="Century Gothic"/>
          <w:sz w:val="28"/>
          <w:szCs w:val="28"/>
        </w:rPr>
        <w:t>Kostova</w:t>
      </w:r>
      <w:proofErr w:type="spellEnd"/>
      <w:r w:rsidR="006324B2" w:rsidRPr="00EA3744">
        <w:rPr>
          <w:rFonts w:ascii="Century Gothic" w:hAnsi="Century Gothic"/>
          <w:sz w:val="28"/>
          <w:szCs w:val="28"/>
        </w:rPr>
        <w:t xml:space="preserve"> – 10v</w:t>
      </w:r>
    </w:p>
    <w:p w14:paraId="7D71254C" w14:textId="77777777" w:rsidR="00B63595" w:rsidRDefault="00B63595" w:rsidP="006028BD">
      <w:pPr>
        <w:ind w:left="720"/>
        <w:rPr>
          <w:rFonts w:ascii="Britannic Bold" w:hAnsi="Britannic Bold"/>
          <w:sz w:val="40"/>
          <w:szCs w:val="40"/>
        </w:rPr>
      </w:pPr>
    </w:p>
    <w:p w14:paraId="3BC390C3" w14:textId="088F76EF" w:rsidR="00423D8E" w:rsidRPr="00EA3744" w:rsidRDefault="00423D8E" w:rsidP="00EA74DF">
      <w:pPr>
        <w:pStyle w:val="Heading1"/>
        <w:rPr>
          <w:color w:val="404040" w:themeColor="text1" w:themeTint="BF"/>
        </w:rPr>
      </w:pPr>
      <w:bookmarkStart w:id="0" w:name="_Toc87210516"/>
      <w:r w:rsidRPr="00EA3744">
        <w:rPr>
          <w:color w:val="404040" w:themeColor="text1" w:themeTint="BF"/>
        </w:rPr>
        <w:t>Goal</w:t>
      </w:r>
      <w:bookmarkEnd w:id="0"/>
    </w:p>
    <w:p w14:paraId="055F3CED" w14:textId="2717CFFB" w:rsidR="00423D8E" w:rsidRDefault="006324B2" w:rsidP="00423D8E">
      <w:pPr>
        <w:pStyle w:val="ListParagraph"/>
        <w:ind w:left="888"/>
        <w:rPr>
          <w:rFonts w:ascii="Britannic Bold" w:hAnsi="Britannic Bold"/>
          <w:b/>
          <w:bCs/>
          <w:color w:val="00C1C7"/>
          <w:sz w:val="52"/>
          <w:szCs w:val="52"/>
        </w:rPr>
      </w:pPr>
      <w:r w:rsidRPr="006324B2">
        <w:rPr>
          <w:rFonts w:ascii="Century Gothic" w:hAnsi="Century Gothic"/>
          <w:sz w:val="28"/>
          <w:szCs w:val="28"/>
        </w:rPr>
        <w:t>The goal of this project is to make a program that stores information about an IT company. This information can then be accessed by a user and modified.</w:t>
      </w:r>
    </w:p>
    <w:p w14:paraId="4EF2EE6C" w14:textId="54D81E45" w:rsidR="00423D8E" w:rsidRPr="00EA3744" w:rsidRDefault="00423D8E" w:rsidP="00EA74DF">
      <w:pPr>
        <w:pStyle w:val="Heading1"/>
        <w:rPr>
          <w:color w:val="404040" w:themeColor="text1" w:themeTint="BF"/>
        </w:rPr>
      </w:pPr>
      <w:bookmarkStart w:id="1" w:name="_Toc87210519"/>
      <w:r w:rsidRPr="00EA3744">
        <w:rPr>
          <w:color w:val="404040" w:themeColor="text1" w:themeTint="BF"/>
        </w:rPr>
        <w:t>Used technologies</w:t>
      </w:r>
      <w:bookmarkEnd w:id="1"/>
    </w:p>
    <w:p w14:paraId="105C587F" w14:textId="4C69E793" w:rsidR="00AF083A" w:rsidRPr="00EA3744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 w:rsidRPr="00EA3744">
        <w:rPr>
          <w:rFonts w:ascii="Century Gothic" w:hAnsi="Century Gothic"/>
          <w:sz w:val="28"/>
          <w:szCs w:val="28"/>
        </w:rPr>
        <w:t xml:space="preserve">C++ </w:t>
      </w:r>
    </w:p>
    <w:p w14:paraId="1DA9FB46" w14:textId="75CCC9E2" w:rsidR="00AF083A" w:rsidRPr="00EA3744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 w:rsidRPr="00EA3744">
        <w:rPr>
          <w:rFonts w:ascii="Century Gothic" w:hAnsi="Century Gothic"/>
          <w:sz w:val="28"/>
          <w:szCs w:val="28"/>
        </w:rPr>
        <w:t xml:space="preserve">GitHub </w:t>
      </w:r>
    </w:p>
    <w:p w14:paraId="6C2C261F" w14:textId="15E5D1A4" w:rsidR="00AF083A" w:rsidRPr="00EA3744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 w:rsidRPr="00EA3744">
        <w:rPr>
          <w:rFonts w:ascii="Century Gothic" w:hAnsi="Century Gothic"/>
          <w:sz w:val="28"/>
          <w:szCs w:val="28"/>
        </w:rPr>
        <w:t>Microsoft Word</w:t>
      </w:r>
      <w:r w:rsidR="00D07127" w:rsidRPr="00EA3744">
        <w:rPr>
          <w:rFonts w:ascii="Century Gothic" w:hAnsi="Century Gothic"/>
          <w:sz w:val="28"/>
          <w:szCs w:val="28"/>
        </w:rPr>
        <w:t xml:space="preserve"> </w:t>
      </w:r>
    </w:p>
    <w:p w14:paraId="1A6E19A9" w14:textId="64504C91" w:rsidR="00D07127" w:rsidRPr="00EA3744" w:rsidRDefault="00AF083A" w:rsidP="00EA3744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 w:rsidRPr="00EA3744">
        <w:rPr>
          <w:rFonts w:ascii="Century Gothic" w:hAnsi="Century Gothic"/>
          <w:sz w:val="28"/>
          <w:szCs w:val="28"/>
        </w:rPr>
        <w:t>Microsoft PowerPoint</w:t>
      </w:r>
      <w:r w:rsidR="00D07127" w:rsidRPr="00EA3744">
        <w:rPr>
          <w:rFonts w:ascii="Century Gothic" w:hAnsi="Century Gothic"/>
          <w:sz w:val="28"/>
          <w:szCs w:val="28"/>
        </w:rPr>
        <w:t xml:space="preserve"> </w:t>
      </w:r>
    </w:p>
    <w:sectPr w:rsidR="00D07127" w:rsidRPr="00EA3744" w:rsidSect="00A24793">
      <w:footerReference w:type="even" r:id="rId11"/>
      <w:footerReference w:type="default" r:id="rId12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CB387" w14:textId="77777777" w:rsidR="00BF24FC" w:rsidRDefault="00BF24FC" w:rsidP="001205A1">
      <w:r>
        <w:separator/>
      </w:r>
    </w:p>
  </w:endnote>
  <w:endnote w:type="continuationSeparator" w:id="0">
    <w:p w14:paraId="398FC84A" w14:textId="77777777" w:rsidR="00BF24FC" w:rsidRDefault="00BF24F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517899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38C5C7F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5812F0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5C376AA3" w14:textId="77777777" w:rsidTr="005F4F46">
      <w:tc>
        <w:tcPr>
          <w:tcW w:w="5395" w:type="dxa"/>
        </w:tcPr>
        <w:p w14:paraId="27DB40CE" w14:textId="295AEF77" w:rsidR="001205A1" w:rsidRPr="001205A1" w:rsidRDefault="001205A1" w:rsidP="00C66528">
          <w:pPr>
            <w:pStyle w:val="Footer"/>
          </w:pPr>
        </w:p>
      </w:tc>
      <w:tc>
        <w:tcPr>
          <w:tcW w:w="5395" w:type="dxa"/>
        </w:tcPr>
        <w:p w14:paraId="2151DA7B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5502D3C5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D3D3F" w14:textId="77777777" w:rsidR="00BF24FC" w:rsidRDefault="00BF24FC" w:rsidP="001205A1">
      <w:r>
        <w:separator/>
      </w:r>
    </w:p>
  </w:footnote>
  <w:footnote w:type="continuationSeparator" w:id="0">
    <w:p w14:paraId="70209C65" w14:textId="77777777" w:rsidR="00BF24FC" w:rsidRDefault="00BF24FC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2A3"/>
    <w:multiLevelType w:val="multilevel"/>
    <w:tmpl w:val="8B409EA0"/>
    <w:lvl w:ilvl="0">
      <w:start w:val="1"/>
      <w:numFmt w:val="decimal"/>
      <w:lvlText w:val="%1."/>
      <w:lvlJc w:val="left"/>
      <w:pPr>
        <w:ind w:left="888" w:hanging="360"/>
      </w:pPr>
    </w:lvl>
    <w:lvl w:ilvl="1">
      <w:start w:val="1"/>
      <w:numFmt w:val="decimal"/>
      <w:isLgl/>
      <w:lvlText w:val="%1.%2"/>
      <w:lvlJc w:val="left"/>
      <w:pPr>
        <w:ind w:left="2184" w:hanging="7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3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0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36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608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88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152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24" w:hanging="3600"/>
      </w:pPr>
      <w:rPr>
        <w:rFonts w:hint="default"/>
      </w:rPr>
    </w:lvl>
  </w:abstractNum>
  <w:abstractNum w:abstractNumId="1" w15:restartNumberingAfterBreak="0">
    <w:nsid w:val="17A00FE4"/>
    <w:multiLevelType w:val="hybridMultilevel"/>
    <w:tmpl w:val="BE623AF6"/>
    <w:lvl w:ilvl="0" w:tplc="C016877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90456"/>
    <w:multiLevelType w:val="hybridMultilevel"/>
    <w:tmpl w:val="F90CDF5E"/>
    <w:lvl w:ilvl="0" w:tplc="5B0088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B6140"/>
    <w:multiLevelType w:val="hybridMultilevel"/>
    <w:tmpl w:val="54F82D04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4" w15:restartNumberingAfterBreak="0">
    <w:nsid w:val="20C6054C"/>
    <w:multiLevelType w:val="multilevel"/>
    <w:tmpl w:val="AEAEB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2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9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4" w:hanging="3240"/>
      </w:pPr>
      <w:rPr>
        <w:rFonts w:hint="default"/>
      </w:rPr>
    </w:lvl>
  </w:abstractNum>
  <w:abstractNum w:abstractNumId="5" w15:restartNumberingAfterBreak="0">
    <w:nsid w:val="34F02333"/>
    <w:multiLevelType w:val="hybridMultilevel"/>
    <w:tmpl w:val="49CCA9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77A3E"/>
    <w:multiLevelType w:val="hybridMultilevel"/>
    <w:tmpl w:val="A2A0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F285F"/>
    <w:multiLevelType w:val="hybridMultilevel"/>
    <w:tmpl w:val="DCB22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9708648">
    <w:abstractNumId w:val="4"/>
  </w:num>
  <w:num w:numId="2" w16cid:durableId="629437149">
    <w:abstractNumId w:val="6"/>
  </w:num>
  <w:num w:numId="3" w16cid:durableId="52700436">
    <w:abstractNumId w:val="0"/>
  </w:num>
  <w:num w:numId="4" w16cid:durableId="1545871866">
    <w:abstractNumId w:val="3"/>
  </w:num>
  <w:num w:numId="5" w16cid:durableId="1404571340">
    <w:abstractNumId w:val="7"/>
  </w:num>
  <w:num w:numId="6" w16cid:durableId="1368137140">
    <w:abstractNumId w:val="1"/>
  </w:num>
  <w:num w:numId="7" w16cid:durableId="55134039">
    <w:abstractNumId w:val="1"/>
    <w:lvlOverride w:ilvl="0">
      <w:startOverride w:val="1"/>
    </w:lvlOverride>
  </w:num>
  <w:num w:numId="8" w16cid:durableId="2029410639">
    <w:abstractNumId w:val="2"/>
  </w:num>
  <w:num w:numId="9" w16cid:durableId="12850399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30B"/>
    <w:rsid w:val="00067ED8"/>
    <w:rsid w:val="000C4ED1"/>
    <w:rsid w:val="001205A1"/>
    <w:rsid w:val="001C6A4A"/>
    <w:rsid w:val="001D2C8F"/>
    <w:rsid w:val="002877E8"/>
    <w:rsid w:val="002E7C4E"/>
    <w:rsid w:val="0031055C"/>
    <w:rsid w:val="003465FE"/>
    <w:rsid w:val="00371EE1"/>
    <w:rsid w:val="00385309"/>
    <w:rsid w:val="003A798E"/>
    <w:rsid w:val="003A7D8E"/>
    <w:rsid w:val="00423D8E"/>
    <w:rsid w:val="00425A99"/>
    <w:rsid w:val="00433DEF"/>
    <w:rsid w:val="00454ABD"/>
    <w:rsid w:val="0047350D"/>
    <w:rsid w:val="004A0810"/>
    <w:rsid w:val="004F7F5B"/>
    <w:rsid w:val="0055220F"/>
    <w:rsid w:val="005E6B25"/>
    <w:rsid w:val="005F4F46"/>
    <w:rsid w:val="006028BD"/>
    <w:rsid w:val="006324B2"/>
    <w:rsid w:val="00633252"/>
    <w:rsid w:val="006C60E6"/>
    <w:rsid w:val="00710CBF"/>
    <w:rsid w:val="007B0740"/>
    <w:rsid w:val="007B0EF0"/>
    <w:rsid w:val="007C1BAB"/>
    <w:rsid w:val="0093514C"/>
    <w:rsid w:val="00937D8C"/>
    <w:rsid w:val="00961CBD"/>
    <w:rsid w:val="00975CF7"/>
    <w:rsid w:val="00A15CF7"/>
    <w:rsid w:val="00A24793"/>
    <w:rsid w:val="00A81248"/>
    <w:rsid w:val="00AA05A2"/>
    <w:rsid w:val="00AE03A2"/>
    <w:rsid w:val="00AF083A"/>
    <w:rsid w:val="00B22C20"/>
    <w:rsid w:val="00B34182"/>
    <w:rsid w:val="00B63595"/>
    <w:rsid w:val="00BF24FC"/>
    <w:rsid w:val="00C66528"/>
    <w:rsid w:val="00C915F0"/>
    <w:rsid w:val="00CE430B"/>
    <w:rsid w:val="00CF1C37"/>
    <w:rsid w:val="00D07127"/>
    <w:rsid w:val="00E10816"/>
    <w:rsid w:val="00E33542"/>
    <w:rsid w:val="00E928D0"/>
    <w:rsid w:val="00EA3744"/>
    <w:rsid w:val="00EA74DF"/>
    <w:rsid w:val="00EC3EE9"/>
    <w:rsid w:val="00F14788"/>
    <w:rsid w:val="00FB65B8"/>
    <w:rsid w:val="00FB753A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1762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D07127"/>
  </w:style>
  <w:style w:type="paragraph" w:styleId="Heading1">
    <w:name w:val="heading 1"/>
    <w:aliases w:val="heading"/>
    <w:basedOn w:val="Normal"/>
    <w:next w:val="Normal"/>
    <w:link w:val="Heading1Char"/>
    <w:qFormat/>
    <w:rsid w:val="00EA74DF"/>
    <w:pPr>
      <w:keepNext/>
      <w:keepLines/>
      <w:numPr>
        <w:numId w:val="6"/>
      </w:numPr>
      <w:spacing w:before="240"/>
      <w:outlineLvl w:val="0"/>
    </w:pPr>
    <w:rPr>
      <w:rFonts w:ascii="Britannic Bold" w:eastAsiaTheme="majorEastAsia" w:hAnsi="Britannic Bold" w:cstheme="majorBidi"/>
      <w:b/>
      <w:color w:val="00C1C7" w:themeColor="accent2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3"/>
    <w:qFormat/>
    <w:rsid w:val="00EA74DF"/>
    <w:pPr>
      <w:keepNext/>
      <w:keepLines/>
      <w:ind w:left="720"/>
      <w:outlineLvl w:val="3"/>
    </w:pPr>
    <w:rPr>
      <w:rFonts w:ascii="Century Gothic" w:eastAsiaTheme="majorEastAsia" w:hAnsi="Century Gothic" w:cstheme="majorBidi"/>
      <w:b/>
      <w:iCs/>
      <w:color w:val="000000" w:themeColor="text1"/>
      <w:sz w:val="40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aliases w:val="heading Char"/>
    <w:basedOn w:val="DefaultParagraphFont"/>
    <w:link w:val="Heading1"/>
    <w:rsid w:val="00EA74DF"/>
    <w:rPr>
      <w:rFonts w:ascii="Britannic Bold" w:eastAsiaTheme="majorEastAsia" w:hAnsi="Britannic Bold" w:cstheme="majorBidi"/>
      <w:b/>
      <w:color w:val="00C1C7" w:themeColor="accent2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EA74DF"/>
    <w:rPr>
      <w:rFonts w:ascii="Century Gothic" w:eastAsiaTheme="majorEastAsia" w:hAnsi="Century Gothic" w:cstheme="majorBidi"/>
      <w:b/>
      <w:iCs/>
      <w:color w:val="000000" w:themeColor="text1"/>
      <w:sz w:val="40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qFormat/>
    <w:rsid w:val="001C6A4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rsid w:val="003A7D8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A7D8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A7D8E"/>
    <w:pPr>
      <w:spacing w:line="259" w:lineRule="auto"/>
      <w:outlineLvl w:val="9"/>
    </w:pPr>
    <w:rPr>
      <w:b w:val="0"/>
      <w:color w:val="0D294E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rsid w:val="00EA74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i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69683E-FA5B-4B04-BD4A-633CC243C7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2022-07-05T13:07:00Z</dcterms:created>
  <dcterms:modified xsi:type="dcterms:W3CDTF">2022-07-05T13:07:00Z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